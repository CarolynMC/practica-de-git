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D1E" w14:textId="1C6488D1" w:rsidR="00A872BD" w:rsidRPr="008471EA" w:rsidRDefault="008471EA" w:rsidP="008471EA">
      <w:pPr>
        <w:tabs>
          <w:tab w:val="left" w:pos="1860"/>
        </w:tabs>
        <w:ind w:left="0"/>
        <w:jc w:val="center"/>
        <w:rPr>
          <w:rFonts w:ascii="Cambria" w:hAnsi="Cambria"/>
          <w:b/>
          <w:bCs/>
          <w:color w:val="auto"/>
          <w:sz w:val="28"/>
          <w:szCs w:val="22"/>
          <w:lang w:val="es-DO"/>
        </w:rPr>
      </w:pPr>
      <w:r w:rsidRPr="008471EA">
        <w:rPr>
          <w:rFonts w:ascii="Cambria" w:hAnsi="Cambria"/>
          <w:b/>
          <w:bCs/>
          <w:color w:val="auto"/>
          <w:sz w:val="28"/>
          <w:szCs w:val="22"/>
          <w:lang w:val="es-DO"/>
        </w:rPr>
        <w:t>DIAGRAMA DE FLUO</w:t>
      </w:r>
    </w:p>
    <w:p w14:paraId="57E178A4" w14:textId="7DF391BD" w:rsidR="008471EA" w:rsidRPr="008471EA" w:rsidRDefault="008471EA" w:rsidP="00D26CB3">
      <w:pPr>
        <w:tabs>
          <w:tab w:val="left" w:pos="1860"/>
        </w:tabs>
        <w:ind w:left="0"/>
        <w:jc w:val="both"/>
        <w:rPr>
          <w:rFonts w:ascii="Cambria" w:hAnsi="Cambria"/>
          <w:color w:val="auto"/>
          <w:lang w:val="es-DO"/>
        </w:rPr>
      </w:pPr>
      <w:r>
        <w:rPr>
          <w:rFonts w:ascii="Cambria" w:hAnsi="Cambria"/>
          <w:color w:val="auto"/>
          <w:lang w:val="es-DO"/>
        </w:rPr>
        <w:t>Ejercicios:</w:t>
      </w:r>
    </w:p>
    <w:p w14:paraId="5483F98F" w14:textId="22306A36" w:rsidR="008471EA" w:rsidRDefault="008471EA" w:rsidP="00114726">
      <w:pPr>
        <w:pStyle w:val="Prrafodelista"/>
        <w:numPr>
          <w:ilvl w:val="0"/>
          <w:numId w:val="2"/>
        </w:num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 w:rsidRPr="00114726">
        <w:rPr>
          <w:rFonts w:ascii="Cambria" w:hAnsi="Cambria"/>
          <w:color w:val="auto"/>
          <w:lang w:val="es-DO"/>
        </w:rPr>
        <w:t>Diagrama suma de dos números</w:t>
      </w:r>
      <w:r w:rsidR="00114726">
        <w:rPr>
          <w:rFonts w:ascii="Cambria" w:hAnsi="Cambria"/>
          <w:color w:val="auto"/>
          <w:lang w:val="es-DO"/>
        </w:rPr>
        <w:t>.</w:t>
      </w:r>
    </w:p>
    <w:p w14:paraId="36674B4C" w14:textId="77777777" w:rsidR="00114726" w:rsidRPr="00114726" w:rsidRDefault="00114726" w:rsidP="00114726">
      <w:pPr>
        <w:pStyle w:val="Prrafodelista"/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1579A7FC" w14:textId="33C0667F" w:rsidR="00114726" w:rsidRDefault="00114726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>
        <w:rPr>
          <w:rFonts w:ascii="Cambria" w:hAnsi="Cambria"/>
          <w:noProof/>
          <w:color w:val="auto"/>
          <w:lang w:val="es-DO"/>
        </w:rPr>
        <w:drawing>
          <wp:inline distT="0" distB="0" distL="0" distR="0" wp14:anchorId="2ED9D857" wp14:editId="04230F29">
            <wp:extent cx="1994602" cy="6835371"/>
            <wp:effectExtent l="0" t="0" r="571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02" cy="68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F57" w14:textId="77777777" w:rsidR="00114726" w:rsidRPr="00114726" w:rsidRDefault="00114726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6609CCAC" w14:textId="45059C70" w:rsidR="008471EA" w:rsidRPr="00114726" w:rsidRDefault="008471EA" w:rsidP="00114726">
      <w:pPr>
        <w:pStyle w:val="Prrafodelista"/>
        <w:numPr>
          <w:ilvl w:val="0"/>
          <w:numId w:val="2"/>
        </w:num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 w:rsidRPr="00114726">
        <w:rPr>
          <w:rFonts w:ascii="Cambria" w:hAnsi="Cambria"/>
          <w:color w:val="auto"/>
          <w:lang w:val="es-DO"/>
        </w:rPr>
        <w:lastRenderedPageBreak/>
        <w:t>Clasificación de frutas</w:t>
      </w:r>
      <w:r w:rsidR="00114726" w:rsidRPr="00114726">
        <w:rPr>
          <w:rFonts w:ascii="Cambria" w:hAnsi="Cambria"/>
          <w:color w:val="auto"/>
          <w:lang w:val="es-DO"/>
        </w:rPr>
        <w:t>.</w:t>
      </w:r>
    </w:p>
    <w:p w14:paraId="3862E55B" w14:textId="7A791FA2" w:rsidR="00114726" w:rsidRDefault="00114726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13BF820A" w14:textId="468C0784" w:rsidR="00114726" w:rsidRDefault="00FB2E27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>
        <w:rPr>
          <w:rFonts w:ascii="Cambria" w:hAnsi="Cambria"/>
          <w:noProof/>
          <w:color w:val="auto"/>
          <w:lang w:val="es-DO"/>
        </w:rPr>
        <w:drawing>
          <wp:inline distT="0" distB="0" distL="0" distR="0" wp14:anchorId="05092F1E" wp14:editId="7B7D3D1A">
            <wp:extent cx="2611755" cy="742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843" cy="74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590" w14:textId="0E9DFFF7" w:rsidR="00114726" w:rsidRDefault="00114726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5E716166" w14:textId="77777777" w:rsidR="00FB2E27" w:rsidRDefault="00FB2E27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23C5A1B9" w14:textId="77777777" w:rsidR="00114726" w:rsidRPr="00114726" w:rsidRDefault="00114726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</w:p>
    <w:p w14:paraId="03B38959" w14:textId="01F38270" w:rsidR="008471EA" w:rsidRPr="00114726" w:rsidRDefault="008471EA" w:rsidP="00114726">
      <w:pPr>
        <w:pStyle w:val="Prrafodelista"/>
        <w:numPr>
          <w:ilvl w:val="0"/>
          <w:numId w:val="2"/>
        </w:num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 w:rsidRPr="00114726">
        <w:rPr>
          <w:rFonts w:ascii="Cambria" w:hAnsi="Cambria"/>
          <w:color w:val="auto"/>
          <w:lang w:val="es-DO"/>
        </w:rPr>
        <w:lastRenderedPageBreak/>
        <w:t xml:space="preserve">Diagramar un proceso de inicio de sesión o </w:t>
      </w:r>
      <w:proofErr w:type="spellStart"/>
      <w:r w:rsidRPr="00114726">
        <w:rPr>
          <w:rFonts w:ascii="Cambria" w:hAnsi="Cambria"/>
          <w:color w:val="auto"/>
          <w:lang w:val="es-DO"/>
        </w:rPr>
        <w:t>login</w:t>
      </w:r>
      <w:proofErr w:type="spellEnd"/>
      <w:r w:rsidR="00114726" w:rsidRPr="00114726">
        <w:rPr>
          <w:rFonts w:ascii="Cambria" w:hAnsi="Cambria"/>
          <w:color w:val="auto"/>
          <w:lang w:val="es-DO"/>
        </w:rPr>
        <w:t>.</w:t>
      </w:r>
    </w:p>
    <w:p w14:paraId="6B4645E0" w14:textId="2100D88B" w:rsidR="00114726" w:rsidRPr="00114726" w:rsidRDefault="008536C7" w:rsidP="00114726">
      <w:pPr>
        <w:tabs>
          <w:tab w:val="left" w:pos="1860"/>
        </w:tabs>
        <w:spacing w:after="0"/>
        <w:jc w:val="both"/>
        <w:rPr>
          <w:rFonts w:ascii="Cambria" w:hAnsi="Cambria"/>
          <w:color w:val="auto"/>
          <w:lang w:val="es-DO"/>
        </w:rPr>
      </w:pPr>
      <w:r>
        <w:rPr>
          <w:rFonts w:ascii="Cambria" w:hAnsi="Cambria"/>
          <w:noProof/>
          <w:color w:val="auto"/>
          <w:lang w:val="es-DO"/>
        </w:rPr>
        <w:drawing>
          <wp:inline distT="0" distB="0" distL="0" distR="0" wp14:anchorId="3880188D" wp14:editId="50A985F8">
            <wp:extent cx="2823305" cy="557231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305" cy="55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B25" w14:textId="0604662A" w:rsidR="00A32F60" w:rsidRDefault="00A32F60" w:rsidP="008471EA">
      <w:pPr>
        <w:tabs>
          <w:tab w:val="left" w:pos="1860"/>
        </w:tabs>
        <w:spacing w:after="0"/>
        <w:ind w:left="0"/>
        <w:jc w:val="both"/>
        <w:rPr>
          <w:rFonts w:ascii="Cambria" w:hAnsi="Cambria"/>
          <w:color w:val="auto"/>
          <w:lang w:val="es-DO"/>
        </w:rPr>
      </w:pPr>
    </w:p>
    <w:p w14:paraId="71D003D0" w14:textId="77777777" w:rsidR="00A32F60" w:rsidRPr="008471EA" w:rsidRDefault="00A32F60" w:rsidP="008471EA">
      <w:pPr>
        <w:tabs>
          <w:tab w:val="left" w:pos="1860"/>
        </w:tabs>
        <w:spacing w:after="0"/>
        <w:ind w:left="0"/>
        <w:jc w:val="both"/>
        <w:rPr>
          <w:rFonts w:ascii="Cambria" w:hAnsi="Cambria"/>
          <w:color w:val="auto"/>
          <w:lang w:val="es-DO"/>
        </w:rPr>
      </w:pPr>
    </w:p>
    <w:sectPr w:rsidR="00A32F60" w:rsidRPr="008471EA" w:rsidSect="00FD346D">
      <w:headerReference w:type="default" r:id="rId13"/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2FBA" w14:textId="77777777" w:rsidR="0044559A" w:rsidRDefault="0044559A" w:rsidP="00A66B18">
      <w:pPr>
        <w:spacing w:before="0" w:after="0"/>
      </w:pPr>
      <w:r>
        <w:separator/>
      </w:r>
    </w:p>
  </w:endnote>
  <w:endnote w:type="continuationSeparator" w:id="0">
    <w:p w14:paraId="207D56FE" w14:textId="77777777" w:rsidR="0044559A" w:rsidRDefault="0044559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77B5" w14:textId="6865271E" w:rsidR="00692EA2" w:rsidRDefault="003164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4FFD2E" wp14:editId="7024080B">
              <wp:simplePos x="0" y="0"/>
              <wp:positionH relativeFrom="column">
                <wp:posOffset>5810251</wp:posOffset>
              </wp:positionH>
              <wp:positionV relativeFrom="paragraph">
                <wp:posOffset>-219074</wp:posOffset>
              </wp:positionV>
              <wp:extent cx="3873431" cy="843921"/>
              <wp:effectExtent l="0" t="0" r="51435" b="184785"/>
              <wp:wrapNone/>
              <wp:docPr id="11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B239" id="Forma libre: Forma 24" o:spid="_x0000_s1026" style="position:absolute;margin-left:457.5pt;margin-top:-17.25pt;width:305pt;height:66.45pt;rotation:959815fd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oZLQ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D74125" wp14:editId="5EB51CA3">
              <wp:simplePos x="0" y="0"/>
              <wp:positionH relativeFrom="column">
                <wp:posOffset>4923790</wp:posOffset>
              </wp:positionH>
              <wp:positionV relativeFrom="paragraph">
                <wp:posOffset>-171451</wp:posOffset>
              </wp:positionV>
              <wp:extent cx="3873431" cy="843921"/>
              <wp:effectExtent l="0" t="0" r="51435" b="184785"/>
              <wp:wrapNone/>
              <wp:docPr id="5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8BB63E" id="Forma libre: Forma 24" o:spid="_x0000_s1026" style="position:absolute;margin-left:387.7pt;margin-top:-13.5pt;width:305pt;height:66.45pt;rotation:959815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ULgQAAMk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7999B1" wp14:editId="3EBFA121">
              <wp:simplePos x="0" y="0"/>
              <wp:positionH relativeFrom="column">
                <wp:posOffset>3837941</wp:posOffset>
              </wp:positionH>
              <wp:positionV relativeFrom="paragraph">
                <wp:posOffset>-147320</wp:posOffset>
              </wp:positionV>
              <wp:extent cx="3873431" cy="843921"/>
              <wp:effectExtent l="0" t="0" r="51435" b="184785"/>
              <wp:wrapNone/>
              <wp:docPr id="12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D7F6D2" id="Forma libre: Forma 24" o:spid="_x0000_s1026" style="position:absolute;margin-left:302.2pt;margin-top:-11.6pt;width:305pt;height:66.45pt;rotation:959815fd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SXLw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 w:rsidR="00692EA2">
      <w:rPr>
        <w:color w:val="17406D" w:themeColor="accent1"/>
      </w:rPr>
      <w:t xml:space="preserve"> 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 xml:space="preserve">pág. </w:t>
    </w:r>
    <w:r w:rsidR="00692EA2">
      <w:rPr>
        <w:rFonts w:eastAsiaTheme="minorEastAsia"/>
        <w:color w:val="17406D" w:themeColor="accent1"/>
        <w:sz w:val="20"/>
      </w:rPr>
      <w:fldChar w:fldCharType="begin"/>
    </w:r>
    <w:r w:rsidR="00692EA2">
      <w:rPr>
        <w:color w:val="17406D" w:themeColor="accent1"/>
        <w:sz w:val="20"/>
      </w:rPr>
      <w:instrText>PAGE    \* MERGEFORMAT</w:instrText>
    </w:r>
    <w:r w:rsidR="00692EA2">
      <w:rPr>
        <w:rFonts w:eastAsiaTheme="minorEastAsia"/>
        <w:color w:val="17406D" w:themeColor="accent1"/>
        <w:sz w:val="20"/>
      </w:rPr>
      <w:fldChar w:fldCharType="separate"/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>2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fldChar w:fldCharType="end"/>
    </w:r>
  </w:p>
  <w:p w14:paraId="5C893ADF" w14:textId="77777777" w:rsidR="00184618" w:rsidRDefault="001846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rFonts w:asciiTheme="majorHAnsi" w:eastAsiaTheme="majorEastAsia" w:hAnsiTheme="majorHAnsi" w:cstheme="majorBidi"/>
        <w:color w:val="17406D" w:themeColor="accent1"/>
        <w:sz w:val="20"/>
      </w:rPr>
      <w:t>| Alumna: Carolyn Martinez Collado | Cel.:829-457-5897 |</w:t>
    </w:r>
  </w:p>
  <w:p w14:paraId="0B9AA2D6" w14:textId="594EB9B8" w:rsidR="00316418" w:rsidRDefault="00184618" w:rsidP="00692EA2">
    <w:pPr>
      <w:pStyle w:val="Piedepgina"/>
      <w:ind w:left="0"/>
    </w:pPr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| Correo: </w:t>
    </w:r>
    <w:hyperlink r:id="rId1" w:history="1">
      <w:r w:rsidRPr="00D62F15">
        <w:rPr>
          <w:rStyle w:val="Hipervnculo"/>
          <w:rFonts w:asciiTheme="majorHAnsi" w:eastAsiaTheme="majorEastAsia" w:hAnsiTheme="majorHAnsi" w:cstheme="majorBidi"/>
          <w:sz w:val="20"/>
        </w:rPr>
        <w:t>c.martinezcollado93@gmail.com</w:t>
      </w:r>
    </w:hyperlink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07FF" w14:textId="77777777" w:rsidR="0044559A" w:rsidRDefault="0044559A" w:rsidP="00A66B18">
      <w:pPr>
        <w:spacing w:before="0" w:after="0"/>
      </w:pPr>
      <w:r>
        <w:separator/>
      </w:r>
    </w:p>
  </w:footnote>
  <w:footnote w:type="continuationSeparator" w:id="0">
    <w:p w14:paraId="397DC223" w14:textId="77777777" w:rsidR="0044559A" w:rsidRDefault="0044559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C4A0" w14:textId="0FC4B48D" w:rsidR="00184618" w:rsidRDefault="00184618" w:rsidP="00184618">
    <w:pPr>
      <w:spacing w:line="264" w:lineRule="auto"/>
      <w:ind w:left="0"/>
      <w:rPr>
        <w:b/>
        <w:bCs/>
        <w:color w:val="17406D" w:themeColor="accent1"/>
        <w:szCs w:val="24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FB931A2" wp14:editId="4135FE28">
          <wp:simplePos x="0" y="0"/>
          <wp:positionH relativeFrom="margin">
            <wp:align>center</wp:align>
          </wp:positionH>
          <wp:positionV relativeFrom="paragraph">
            <wp:posOffset>-3810</wp:posOffset>
          </wp:positionV>
          <wp:extent cx="1808019" cy="36830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83" t="27100" r="30202" b="49746"/>
                  <a:stretch/>
                </pic:blipFill>
                <pic:spPr bwMode="auto">
                  <a:xfrm>
                    <a:off x="0" y="0"/>
                    <a:ext cx="1808019" cy="36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D3DA41" w14:textId="738CA52C" w:rsidR="00316418" w:rsidRPr="00184618" w:rsidRDefault="00316418" w:rsidP="00184618">
    <w:pPr>
      <w:spacing w:line="264" w:lineRule="auto"/>
      <w:jc w:val="center"/>
      <w:rPr>
        <w:b/>
        <w:bCs/>
        <w:sz w:val="32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3D7A71" wp14:editId="5F8F1B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B221BF" id="Rectángulo 222" o:spid="_x0000_s1026" style="position:absolute;margin-left:0;margin-top:0;width:580.8pt;height:752.4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2190c7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17406D" w:themeColor="accent1"/>
          <w:szCs w:val="24"/>
        </w:rPr>
        <w:alias w:val="Título"/>
        <w:id w:val="15524250"/>
        <w:placeholder>
          <w:docPart w:val="AFE262E167894983A4ADFDDF7427A4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16418">
          <w:rPr>
            <w:b/>
            <w:bCs/>
            <w:color w:val="17406D" w:themeColor="accent1"/>
            <w:szCs w:val="24"/>
          </w:rPr>
          <w:t>DESARROLLO DE APLICACIONES MOVILES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E29"/>
    <w:multiLevelType w:val="hybridMultilevel"/>
    <w:tmpl w:val="C11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7273"/>
    <w:multiLevelType w:val="hybridMultilevel"/>
    <w:tmpl w:val="DA64B570"/>
    <w:lvl w:ilvl="0" w:tplc="7AEE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A2"/>
    <w:rsid w:val="00030C2F"/>
    <w:rsid w:val="00083BAA"/>
    <w:rsid w:val="00085903"/>
    <w:rsid w:val="0010680C"/>
    <w:rsid w:val="00114726"/>
    <w:rsid w:val="00152B0B"/>
    <w:rsid w:val="001766D6"/>
    <w:rsid w:val="00184618"/>
    <w:rsid w:val="00190DF5"/>
    <w:rsid w:val="00192419"/>
    <w:rsid w:val="001C270D"/>
    <w:rsid w:val="001D5103"/>
    <w:rsid w:val="001E2320"/>
    <w:rsid w:val="00214E28"/>
    <w:rsid w:val="002E1FB3"/>
    <w:rsid w:val="00316418"/>
    <w:rsid w:val="00334556"/>
    <w:rsid w:val="00352B81"/>
    <w:rsid w:val="003920D3"/>
    <w:rsid w:val="00394757"/>
    <w:rsid w:val="003A0150"/>
    <w:rsid w:val="003E24DF"/>
    <w:rsid w:val="0041428F"/>
    <w:rsid w:val="0044559A"/>
    <w:rsid w:val="004A2B0D"/>
    <w:rsid w:val="005C2210"/>
    <w:rsid w:val="00615018"/>
    <w:rsid w:val="0062123A"/>
    <w:rsid w:val="00646E75"/>
    <w:rsid w:val="00692EA2"/>
    <w:rsid w:val="006F6F10"/>
    <w:rsid w:val="00714333"/>
    <w:rsid w:val="00746B17"/>
    <w:rsid w:val="00774B17"/>
    <w:rsid w:val="00783E79"/>
    <w:rsid w:val="007B5AE8"/>
    <w:rsid w:val="007F5192"/>
    <w:rsid w:val="00831721"/>
    <w:rsid w:val="008471EA"/>
    <w:rsid w:val="008536C7"/>
    <w:rsid w:val="00862A06"/>
    <w:rsid w:val="008756A0"/>
    <w:rsid w:val="008E3577"/>
    <w:rsid w:val="009C5507"/>
    <w:rsid w:val="00A26FE7"/>
    <w:rsid w:val="00A32F60"/>
    <w:rsid w:val="00A66B18"/>
    <w:rsid w:val="00A6783B"/>
    <w:rsid w:val="00A872BD"/>
    <w:rsid w:val="00A96CF8"/>
    <w:rsid w:val="00AA089B"/>
    <w:rsid w:val="00AE1388"/>
    <w:rsid w:val="00AF3982"/>
    <w:rsid w:val="00B50294"/>
    <w:rsid w:val="00B57D6E"/>
    <w:rsid w:val="00B93312"/>
    <w:rsid w:val="00B96896"/>
    <w:rsid w:val="00BB35CC"/>
    <w:rsid w:val="00C4363E"/>
    <w:rsid w:val="00C701F7"/>
    <w:rsid w:val="00C70786"/>
    <w:rsid w:val="00CA6B71"/>
    <w:rsid w:val="00D10958"/>
    <w:rsid w:val="00D26CB3"/>
    <w:rsid w:val="00D66593"/>
    <w:rsid w:val="00DE6DA2"/>
    <w:rsid w:val="00DF2D30"/>
    <w:rsid w:val="00E4786A"/>
    <w:rsid w:val="00E55D74"/>
    <w:rsid w:val="00E6540C"/>
    <w:rsid w:val="00E81E2A"/>
    <w:rsid w:val="00EE0952"/>
    <w:rsid w:val="00FB2E27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F6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18461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1846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rsid w:val="0008590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.martinezcollado9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s-ES%7b50492567-C887-4E55-961C-2C0EC6CEFEB5%7d\%7bDC780EEA-3D78-40D7-98C8-1A5E7A9CE20C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262E167894983A4ADFDDF7427A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472C-9CE5-4B51-8925-F155AAC1EE50}"/>
      </w:docPartPr>
      <w:docPartBody>
        <w:p w:rsidR="00E34406" w:rsidRDefault="00271FC5" w:rsidP="00271FC5">
          <w:pPr>
            <w:pStyle w:val="AFE262E167894983A4ADFDDF7427A49F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5"/>
    <w:rsid w:val="00271FC5"/>
    <w:rsid w:val="002D6C14"/>
    <w:rsid w:val="004B68CE"/>
    <w:rsid w:val="007F3EE1"/>
    <w:rsid w:val="009978C0"/>
    <w:rsid w:val="00C24474"/>
    <w:rsid w:val="00C961DB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AFE262E167894983A4ADFDDF7427A49F">
    <w:name w:val="AFE262E167894983A4ADFDDF7427A49F"/>
    <w:rsid w:val="00271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{DC780EEA-3D78-40D7-98C8-1A5E7A9CE20C}tf56348247_win32.dotx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DE APLICACIONES MOVILES</vt:lpstr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MOVILES</dc:title>
  <dc:subject/>
  <dc:creator/>
  <cp:keywords/>
  <dc:description/>
  <cp:lastModifiedBy/>
  <cp:revision>1</cp:revision>
  <dcterms:created xsi:type="dcterms:W3CDTF">2023-05-10T02:08:00Z</dcterms:created>
  <dcterms:modified xsi:type="dcterms:W3CDTF">2023-05-15T00:29:00Z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